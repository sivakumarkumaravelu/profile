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C02BE" w:rsidRDefault="00FC02BE" w:rsidP="00123EDE">
      <w:pPr>
        <w:spacing w:after="0" w:line="240" w:lineRule="auto"/>
        <w:sectPr w:rsidR="00FC02BE" w:rsidSect="002738E7">
          <w:headerReference w:type="default" r:id="rId6"/>
          <w:footerReference w:type="default" r:id="rId7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2738E7" w:rsidRDefault="002738E7" w:rsidP="00123EDE">
      <w:pPr>
        <w:spacing w:after="0" w:line="240" w:lineRule="auto"/>
      </w:pPr>
    </w:p>
    <w:p w:rsidR="00123EDE" w:rsidRPr="00123EDE" w:rsidRDefault="008640DE" w:rsidP="00123EDE">
      <w:pPr>
        <w:spacing w:after="0" w:line="24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Employee </w:t>
      </w:r>
      <w:r w:rsidR="00123EDE" w:rsidRPr="00123EDE">
        <w:rPr>
          <w:b/>
          <w:sz w:val="32"/>
          <w:szCs w:val="32"/>
        </w:rPr>
        <w:t>Weekly Timesheet</w:t>
      </w:r>
      <w:r w:rsidR="00072D07">
        <w:rPr>
          <w:b/>
          <w:sz w:val="32"/>
          <w:szCs w:val="32"/>
        </w:rPr>
        <w:t xml:space="preserve"> </w:t>
      </w:r>
    </w:p>
    <w:p w:rsidR="00123EDE" w:rsidRDefault="00123EDE" w:rsidP="00123EDE">
      <w:pPr>
        <w:spacing w:after="0" w:line="240" w:lineRule="auto"/>
      </w:pPr>
    </w:p>
    <w:p w:rsidR="00123EDE" w:rsidRDefault="00123EDE" w:rsidP="00123EDE">
      <w:pPr>
        <w:spacing w:after="0" w:line="240" w:lineRule="auto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87"/>
        <w:gridCol w:w="4673"/>
      </w:tblGrid>
      <w:tr w:rsidR="00123EDE" w:rsidTr="00123EDE">
        <w:tc>
          <w:tcPr>
            <w:tcW w:w="4788" w:type="dxa"/>
          </w:tcPr>
          <w:p w:rsidR="00123EDE" w:rsidRDefault="00123EDE" w:rsidP="00123EDE"/>
          <w:p w:rsidR="008D081B" w:rsidRDefault="00072D07" w:rsidP="00123EDE">
            <w:pPr>
              <w:rPr>
                <w:u w:val="single"/>
              </w:rPr>
            </w:pPr>
            <w:r>
              <w:rPr>
                <w:b/>
              </w:rPr>
              <w:t xml:space="preserve">Name: </w:t>
            </w:r>
            <w:permStart w:id="861292983" w:edGrp="everyone"/>
            <w:r w:rsidR="007A4510">
              <w:rPr>
                <w:b/>
              </w:rPr>
              <w:t xml:space="preserve">Sivakumar </w:t>
            </w:r>
            <w:proofErr w:type="spellStart"/>
            <w:r w:rsidR="007A4510">
              <w:rPr>
                <w:b/>
              </w:rPr>
              <w:t>Kumaravelu</w:t>
            </w:r>
            <w:permEnd w:id="861292983"/>
            <w:proofErr w:type="spellEnd"/>
          </w:p>
          <w:p w:rsidR="008D081B" w:rsidRPr="008D081B" w:rsidRDefault="008D081B" w:rsidP="00123EDE">
            <w:pPr>
              <w:rPr>
                <w:u w:val="single"/>
              </w:rPr>
            </w:pPr>
          </w:p>
        </w:tc>
        <w:tc>
          <w:tcPr>
            <w:tcW w:w="4788" w:type="dxa"/>
          </w:tcPr>
          <w:p w:rsidR="00123EDE" w:rsidRDefault="00123EDE" w:rsidP="00123EDE"/>
          <w:p w:rsidR="00123EDE" w:rsidRDefault="00123EDE" w:rsidP="00123EDE"/>
        </w:tc>
      </w:tr>
      <w:tr w:rsidR="00123EDE" w:rsidTr="00123EDE">
        <w:tc>
          <w:tcPr>
            <w:tcW w:w="4788" w:type="dxa"/>
          </w:tcPr>
          <w:p w:rsidR="00123EDE" w:rsidRDefault="008D081B" w:rsidP="00123EDE">
            <w:permStart w:id="1731474147" w:edGrp="everyone" w:colFirst="0" w:colLast="0"/>
            <w:permStart w:id="280232996" w:edGrp="everyone" w:colFirst="1" w:colLast="1"/>
            <w:r>
              <w:rPr>
                <w:b/>
              </w:rPr>
              <w:t>F</w:t>
            </w:r>
            <w:r w:rsidR="00123EDE" w:rsidRPr="00123EDE">
              <w:rPr>
                <w:b/>
              </w:rPr>
              <w:t>rom:</w:t>
            </w:r>
            <w:r w:rsidR="00123EDE">
              <w:t xml:space="preserve"> </w:t>
            </w:r>
            <w:r w:rsidR="007A4510">
              <w:t>July 30 2018</w:t>
            </w:r>
          </w:p>
        </w:tc>
        <w:tc>
          <w:tcPr>
            <w:tcW w:w="4788" w:type="dxa"/>
          </w:tcPr>
          <w:p w:rsidR="00123EDE" w:rsidRDefault="00123EDE" w:rsidP="00123EDE">
            <w:r w:rsidRPr="00123EDE">
              <w:rPr>
                <w:b/>
              </w:rPr>
              <w:t>To:</w:t>
            </w:r>
            <w:r>
              <w:t xml:space="preserve"> </w:t>
            </w:r>
            <w:r w:rsidR="007A4510">
              <w:t>August 3, 2018</w:t>
            </w:r>
          </w:p>
        </w:tc>
      </w:tr>
      <w:permEnd w:id="1731474147"/>
      <w:permEnd w:id="280232996"/>
    </w:tbl>
    <w:p w:rsidR="00123EDE" w:rsidRDefault="00123EDE" w:rsidP="00123EDE">
      <w:pPr>
        <w:spacing w:after="0" w:line="240" w:lineRule="auto"/>
      </w:pPr>
    </w:p>
    <w:p w:rsidR="00123EDE" w:rsidRDefault="00123EDE" w:rsidP="00123EDE">
      <w:pPr>
        <w:spacing w:after="0" w:line="240" w:lineRule="auto"/>
      </w:pPr>
    </w:p>
    <w:p w:rsidR="00123EDE" w:rsidRPr="002D6FD4" w:rsidRDefault="00123EDE" w:rsidP="00123EDE">
      <w:pPr>
        <w:spacing w:after="0" w:line="240" w:lineRule="auto"/>
        <w:rPr>
          <w:b/>
          <w:sz w:val="24"/>
          <w:szCs w:val="24"/>
        </w:rPr>
      </w:pPr>
      <w:r w:rsidRPr="002D6FD4">
        <w:rPr>
          <w:b/>
          <w:sz w:val="24"/>
          <w:szCs w:val="24"/>
        </w:rPr>
        <w:t>Hours worked per day:</w:t>
      </w:r>
    </w:p>
    <w:p w:rsidR="00123EDE" w:rsidRPr="00123EDE" w:rsidRDefault="00123EDE" w:rsidP="00123EDE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6"/>
        <w:gridCol w:w="2568"/>
        <w:gridCol w:w="1238"/>
        <w:gridCol w:w="1363"/>
        <w:gridCol w:w="2635"/>
      </w:tblGrid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2D6FD4">
            <w:pPr>
              <w:tabs>
                <w:tab w:val="left" w:pos="3570"/>
              </w:tabs>
              <w:jc w:val="center"/>
              <w:rPr>
                <w:rFonts w:cs="Times New Roman"/>
                <w:b/>
              </w:rPr>
            </w:pPr>
            <w:r w:rsidRPr="00123EDE">
              <w:rPr>
                <w:rFonts w:cs="Times New Roman"/>
                <w:b/>
              </w:rPr>
              <w:t>Day</w:t>
            </w:r>
          </w:p>
        </w:tc>
        <w:tc>
          <w:tcPr>
            <w:tcW w:w="2610" w:type="dxa"/>
            <w:vAlign w:val="center"/>
          </w:tcPr>
          <w:p w:rsidR="00123EDE" w:rsidRPr="00123EDE" w:rsidRDefault="00123EDE" w:rsidP="002D6FD4">
            <w:pPr>
              <w:jc w:val="center"/>
            </w:pPr>
            <w:r w:rsidRPr="00123EDE">
              <w:rPr>
                <w:rFonts w:cs="Times New Roman"/>
                <w:b/>
              </w:rPr>
              <w:t>Date</w:t>
            </w:r>
            <w:r>
              <w:rPr>
                <w:rFonts w:cs="Times New Roman"/>
                <w:b/>
              </w:rPr>
              <w:t xml:space="preserve"> </w:t>
            </w:r>
            <w:r w:rsidRPr="00123EDE">
              <w:rPr>
                <w:rFonts w:cs="Times New Roman"/>
              </w:rPr>
              <w:t>(MM/DD/YYYY)</w:t>
            </w:r>
          </w:p>
        </w:tc>
        <w:tc>
          <w:tcPr>
            <w:tcW w:w="1260" w:type="dxa"/>
            <w:vAlign w:val="center"/>
          </w:tcPr>
          <w:p w:rsidR="00123EDE" w:rsidRPr="00123EDE" w:rsidRDefault="00123EDE" w:rsidP="002D6FD4">
            <w:pPr>
              <w:jc w:val="center"/>
            </w:pPr>
            <w:r w:rsidRPr="00123EDE">
              <w:rPr>
                <w:rFonts w:cs="Times New Roman"/>
                <w:b/>
              </w:rPr>
              <w:t>Hours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>
            <w:pPr>
              <w:jc w:val="center"/>
            </w:pPr>
            <w:r w:rsidRPr="00123EDE">
              <w:rPr>
                <w:rFonts w:cs="Times New Roman"/>
                <w:b/>
              </w:rPr>
              <w:t>Comments</w:t>
            </w:r>
          </w:p>
        </w:tc>
      </w:tr>
      <w:tr w:rsidR="00123EDE" w:rsidRPr="00123EDE" w:rsidTr="008640DE">
        <w:tc>
          <w:tcPr>
            <w:tcW w:w="1548" w:type="dxa"/>
            <w:shd w:val="clear" w:color="auto" w:fill="D9D9D9" w:themeFill="background1" w:themeFillShade="D9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2021224745" w:edGrp="everyone" w:colFirst="1" w:colLast="1"/>
            <w:permStart w:id="448070299" w:edGrp="everyone" w:colFirst="2" w:colLast="2"/>
            <w:permStart w:id="2114929217" w:edGrp="everyone" w:colFirst="3" w:colLast="3"/>
            <w:r w:rsidRPr="00123EDE">
              <w:rPr>
                <w:rFonts w:cs="Times New Roman"/>
              </w:rPr>
              <w:t>Sunday</w:t>
            </w:r>
          </w:p>
        </w:tc>
        <w:tc>
          <w:tcPr>
            <w:tcW w:w="2610" w:type="dxa"/>
            <w:shd w:val="clear" w:color="auto" w:fill="D9D9D9" w:themeFill="background1" w:themeFillShade="D9"/>
            <w:vAlign w:val="center"/>
          </w:tcPr>
          <w:p w:rsidR="00123EDE" w:rsidRPr="00123EDE" w:rsidRDefault="00123EDE" w:rsidP="002D6FD4">
            <w:pPr>
              <w:jc w:val="center"/>
            </w:pPr>
          </w:p>
        </w:tc>
        <w:tc>
          <w:tcPr>
            <w:tcW w:w="1260" w:type="dxa"/>
            <w:shd w:val="clear" w:color="auto" w:fill="D9D9D9" w:themeFill="background1" w:themeFillShade="D9"/>
            <w:vAlign w:val="center"/>
          </w:tcPr>
          <w:p w:rsidR="00123EDE" w:rsidRPr="00123EDE" w:rsidRDefault="00123EDE" w:rsidP="002D6FD4">
            <w:pPr>
              <w:jc w:val="center"/>
            </w:pPr>
          </w:p>
        </w:tc>
        <w:tc>
          <w:tcPr>
            <w:tcW w:w="4158" w:type="dxa"/>
            <w:gridSpan w:val="2"/>
            <w:shd w:val="clear" w:color="auto" w:fill="D9D9D9" w:themeFill="background1" w:themeFillShade="D9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775051147" w:edGrp="everyone" w:colFirst="1" w:colLast="1"/>
            <w:permStart w:id="1142912493" w:edGrp="everyone" w:colFirst="2" w:colLast="2"/>
            <w:permStart w:id="429403666" w:edGrp="everyone" w:colFirst="3" w:colLast="3"/>
            <w:permEnd w:id="2021224745"/>
            <w:permEnd w:id="448070299"/>
            <w:permEnd w:id="2114929217"/>
            <w:r w:rsidRPr="00123EDE">
              <w:rPr>
                <w:rFonts w:cs="Times New Roman"/>
              </w:rPr>
              <w:t>Monday</w:t>
            </w:r>
          </w:p>
        </w:tc>
        <w:tc>
          <w:tcPr>
            <w:tcW w:w="2610" w:type="dxa"/>
            <w:vAlign w:val="center"/>
          </w:tcPr>
          <w:p w:rsidR="00123EDE" w:rsidRPr="00123EDE" w:rsidRDefault="007A4510" w:rsidP="002D6FD4">
            <w:pPr>
              <w:jc w:val="center"/>
            </w:pPr>
            <w:r>
              <w:t>07/30/2018</w:t>
            </w:r>
          </w:p>
        </w:tc>
        <w:tc>
          <w:tcPr>
            <w:tcW w:w="1260" w:type="dxa"/>
            <w:vAlign w:val="center"/>
          </w:tcPr>
          <w:p w:rsidR="00123EDE" w:rsidRPr="00123EDE" w:rsidRDefault="007A4510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1935152688" w:edGrp="everyone" w:colFirst="1" w:colLast="1"/>
            <w:permStart w:id="99891510" w:edGrp="everyone" w:colFirst="2" w:colLast="2"/>
            <w:permStart w:id="1298207566" w:edGrp="everyone" w:colFirst="3" w:colLast="3"/>
            <w:permEnd w:id="775051147"/>
            <w:permEnd w:id="1142912493"/>
            <w:permEnd w:id="429403666"/>
            <w:r w:rsidRPr="00123EDE">
              <w:rPr>
                <w:rFonts w:cs="Times New Roman"/>
              </w:rPr>
              <w:t>Tuesday</w:t>
            </w:r>
          </w:p>
        </w:tc>
        <w:tc>
          <w:tcPr>
            <w:tcW w:w="2610" w:type="dxa"/>
            <w:vAlign w:val="center"/>
          </w:tcPr>
          <w:p w:rsidR="00123EDE" w:rsidRPr="00123EDE" w:rsidRDefault="007A4510" w:rsidP="002D6FD4">
            <w:pPr>
              <w:jc w:val="center"/>
            </w:pPr>
            <w:r>
              <w:t>07/31/2018</w:t>
            </w:r>
          </w:p>
        </w:tc>
        <w:tc>
          <w:tcPr>
            <w:tcW w:w="1260" w:type="dxa"/>
            <w:vAlign w:val="center"/>
          </w:tcPr>
          <w:p w:rsidR="00123EDE" w:rsidRPr="00123EDE" w:rsidRDefault="007A4510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34620193" w:edGrp="everyone" w:colFirst="1" w:colLast="1"/>
            <w:permStart w:id="1743017108" w:edGrp="everyone" w:colFirst="2" w:colLast="2"/>
            <w:permStart w:id="2134202590" w:edGrp="everyone" w:colFirst="3" w:colLast="3"/>
            <w:permEnd w:id="1935152688"/>
            <w:permEnd w:id="99891510"/>
            <w:permEnd w:id="1298207566"/>
            <w:r w:rsidRPr="00123EDE">
              <w:rPr>
                <w:rFonts w:cs="Times New Roman"/>
              </w:rPr>
              <w:t>Wednesday</w:t>
            </w:r>
          </w:p>
        </w:tc>
        <w:tc>
          <w:tcPr>
            <w:tcW w:w="2610" w:type="dxa"/>
            <w:vAlign w:val="center"/>
          </w:tcPr>
          <w:p w:rsidR="00123EDE" w:rsidRPr="00123EDE" w:rsidRDefault="007A4510" w:rsidP="002D6FD4">
            <w:pPr>
              <w:jc w:val="center"/>
            </w:pPr>
            <w:r>
              <w:t>08/01/2018</w:t>
            </w:r>
          </w:p>
        </w:tc>
        <w:tc>
          <w:tcPr>
            <w:tcW w:w="1260" w:type="dxa"/>
            <w:vAlign w:val="center"/>
          </w:tcPr>
          <w:p w:rsidR="00123EDE" w:rsidRPr="00123EDE" w:rsidRDefault="007A4510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1495292005" w:edGrp="everyone" w:colFirst="1" w:colLast="1"/>
            <w:permStart w:id="1688693922" w:edGrp="everyone" w:colFirst="2" w:colLast="2"/>
            <w:permStart w:id="938161463" w:edGrp="everyone" w:colFirst="3" w:colLast="3"/>
            <w:permEnd w:id="34620193"/>
            <w:permEnd w:id="1743017108"/>
            <w:permEnd w:id="2134202590"/>
            <w:r w:rsidRPr="00123EDE">
              <w:rPr>
                <w:rFonts w:cs="Times New Roman"/>
              </w:rPr>
              <w:t>Thursday</w:t>
            </w:r>
          </w:p>
        </w:tc>
        <w:tc>
          <w:tcPr>
            <w:tcW w:w="2610" w:type="dxa"/>
            <w:vAlign w:val="center"/>
          </w:tcPr>
          <w:p w:rsidR="00123EDE" w:rsidRPr="00123EDE" w:rsidRDefault="007A4510" w:rsidP="002D6FD4">
            <w:pPr>
              <w:jc w:val="center"/>
            </w:pPr>
            <w:r>
              <w:t>08/02/2018</w:t>
            </w:r>
          </w:p>
        </w:tc>
        <w:tc>
          <w:tcPr>
            <w:tcW w:w="1260" w:type="dxa"/>
            <w:vAlign w:val="center"/>
          </w:tcPr>
          <w:p w:rsidR="00123EDE" w:rsidRPr="00123EDE" w:rsidRDefault="007A4510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permStart w:id="1565815400" w:edGrp="everyone" w:colFirst="1" w:colLast="1"/>
            <w:permStart w:id="400175147" w:edGrp="everyone" w:colFirst="2" w:colLast="2"/>
            <w:permStart w:id="2055351314" w:edGrp="everyone" w:colFirst="3" w:colLast="3"/>
            <w:permEnd w:id="1495292005"/>
            <w:permEnd w:id="1688693922"/>
            <w:permEnd w:id="938161463"/>
            <w:r w:rsidRPr="00123EDE">
              <w:rPr>
                <w:rFonts w:cs="Times New Roman"/>
              </w:rPr>
              <w:t>Friday</w:t>
            </w:r>
          </w:p>
        </w:tc>
        <w:tc>
          <w:tcPr>
            <w:tcW w:w="2610" w:type="dxa"/>
            <w:vAlign w:val="center"/>
          </w:tcPr>
          <w:p w:rsidR="00123EDE" w:rsidRPr="00123EDE" w:rsidRDefault="007A4510" w:rsidP="002D6FD4">
            <w:pPr>
              <w:jc w:val="center"/>
            </w:pPr>
            <w:r>
              <w:t>08/03/2018</w:t>
            </w:r>
          </w:p>
        </w:tc>
        <w:tc>
          <w:tcPr>
            <w:tcW w:w="1260" w:type="dxa"/>
            <w:vAlign w:val="center"/>
          </w:tcPr>
          <w:p w:rsidR="00123EDE" w:rsidRPr="00123EDE" w:rsidRDefault="007A4510" w:rsidP="002D6FD4">
            <w:pPr>
              <w:jc w:val="center"/>
            </w:pPr>
            <w:r>
              <w:t>8</w:t>
            </w:r>
          </w:p>
        </w:tc>
        <w:tc>
          <w:tcPr>
            <w:tcW w:w="4158" w:type="dxa"/>
            <w:gridSpan w:val="2"/>
            <w:vAlign w:val="center"/>
          </w:tcPr>
          <w:p w:rsidR="00123EDE" w:rsidRPr="00123EDE" w:rsidRDefault="00123EDE" w:rsidP="002D6FD4"/>
        </w:tc>
      </w:tr>
      <w:permEnd w:id="1565815400"/>
      <w:permEnd w:id="400175147"/>
      <w:permEnd w:id="2055351314"/>
      <w:tr w:rsidR="00123EDE" w:rsidRPr="00123EDE" w:rsidTr="008640DE">
        <w:tc>
          <w:tcPr>
            <w:tcW w:w="1548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  <w:r w:rsidRPr="00123EDE">
              <w:rPr>
                <w:rFonts w:cs="Times New Roman"/>
              </w:rPr>
              <w:t>Saturday</w:t>
            </w:r>
          </w:p>
        </w:tc>
        <w:tc>
          <w:tcPr>
            <w:tcW w:w="261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Default="00123EDE" w:rsidP="002D6FD4">
            <w:pPr>
              <w:jc w:val="center"/>
            </w:pPr>
          </w:p>
          <w:p w:rsidR="00123EDE" w:rsidRPr="00123EDE" w:rsidRDefault="00123EDE" w:rsidP="002D6FD4">
            <w:pPr>
              <w:jc w:val="center"/>
            </w:pPr>
          </w:p>
        </w:tc>
        <w:tc>
          <w:tcPr>
            <w:tcW w:w="1260" w:type="dxa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Pr="00123EDE" w:rsidRDefault="00123EDE" w:rsidP="002D6FD4">
            <w:pPr>
              <w:jc w:val="center"/>
            </w:pPr>
          </w:p>
        </w:tc>
        <w:tc>
          <w:tcPr>
            <w:tcW w:w="4158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123EDE" w:rsidRPr="00123EDE" w:rsidRDefault="00123EDE" w:rsidP="002D6FD4"/>
        </w:tc>
      </w:tr>
      <w:tr w:rsidR="00123EDE" w:rsidRPr="00123EDE" w:rsidTr="002D6FD4">
        <w:tc>
          <w:tcPr>
            <w:tcW w:w="1548" w:type="dxa"/>
            <w:tcBorders>
              <w:right w:val="nil"/>
            </w:tcBorders>
            <w:vAlign w:val="center"/>
          </w:tcPr>
          <w:p w:rsid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</w:p>
          <w:p w:rsidR="00123EDE" w:rsidRPr="00123EDE" w:rsidRDefault="00123EDE" w:rsidP="00123EDE">
            <w:pPr>
              <w:tabs>
                <w:tab w:val="left" w:pos="3570"/>
              </w:tabs>
              <w:rPr>
                <w:rFonts w:cs="Times New Roman"/>
              </w:rPr>
            </w:pPr>
          </w:p>
        </w:tc>
        <w:tc>
          <w:tcPr>
            <w:tcW w:w="8028" w:type="dxa"/>
            <w:gridSpan w:val="4"/>
            <w:tcBorders>
              <w:left w:val="nil"/>
            </w:tcBorders>
            <w:vAlign w:val="center"/>
          </w:tcPr>
          <w:p w:rsidR="00123EDE" w:rsidRPr="00123EDE" w:rsidRDefault="00123EDE" w:rsidP="002D6FD4">
            <w:pPr>
              <w:rPr>
                <w:b/>
              </w:rPr>
            </w:pPr>
            <w:r w:rsidRPr="00123EDE">
              <w:rPr>
                <w:b/>
              </w:rPr>
              <w:t xml:space="preserve">Total Hours: </w:t>
            </w:r>
            <w:permStart w:id="1273306902" w:edGrp="everyone"/>
            <w:r w:rsidR="00B726A7">
              <w:rPr>
                <w:b/>
              </w:rPr>
              <w:t>40</w:t>
            </w:r>
            <w:bookmarkStart w:id="0" w:name="_GoBack"/>
            <w:bookmarkEnd w:id="0"/>
            <w:permEnd w:id="1273306902"/>
          </w:p>
        </w:tc>
      </w:tr>
      <w:tr w:rsidR="00123EDE" w:rsidTr="002D6F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858" w:type="dxa"/>
            <w:gridSpan w:val="4"/>
          </w:tcPr>
          <w:p w:rsidR="00123EDE" w:rsidRDefault="00123EDE" w:rsidP="008640DE">
            <w:pPr>
              <w:pStyle w:val="Header"/>
              <w:tabs>
                <w:tab w:val="clear" w:pos="4680"/>
                <w:tab w:val="clear" w:pos="9360"/>
              </w:tabs>
            </w:pPr>
          </w:p>
          <w:p w:rsidR="00123EDE" w:rsidRDefault="008640DE" w:rsidP="008640DE">
            <w:r>
              <w:rPr>
                <w:b/>
              </w:rPr>
              <w:t>Client Contact</w:t>
            </w:r>
            <w:r w:rsidR="00123EDE" w:rsidRPr="002D6FD4">
              <w:rPr>
                <w:b/>
              </w:rPr>
              <w:t xml:space="preserve"> Name:</w:t>
            </w:r>
            <w:r w:rsidR="00123EDE">
              <w:t xml:space="preserve"> </w:t>
            </w:r>
            <w:permStart w:id="306272088" w:edGrp="everyone"/>
            <w:r w:rsidR="007A4510">
              <w:t xml:space="preserve">Rohit </w:t>
            </w:r>
            <w:proofErr w:type="spellStart"/>
            <w:r w:rsidR="007A4510">
              <w:t>Walimbe</w:t>
            </w:r>
            <w:permEnd w:id="306272088"/>
            <w:proofErr w:type="spellEnd"/>
          </w:p>
        </w:tc>
        <w:tc>
          <w:tcPr>
            <w:tcW w:w="2718" w:type="dxa"/>
          </w:tcPr>
          <w:p w:rsidR="00123EDE" w:rsidRDefault="00123EDE" w:rsidP="00123EDE"/>
        </w:tc>
      </w:tr>
      <w:tr w:rsidR="00123EDE" w:rsidTr="002D6F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858" w:type="dxa"/>
            <w:gridSpan w:val="4"/>
          </w:tcPr>
          <w:p w:rsidR="00123EDE" w:rsidRDefault="00123EDE" w:rsidP="00123EDE"/>
          <w:p w:rsidR="00123EDE" w:rsidRDefault="00123EDE" w:rsidP="00123EDE"/>
          <w:p w:rsidR="00123EDE" w:rsidRDefault="008640DE" w:rsidP="008640DE">
            <w:r>
              <w:rPr>
                <w:b/>
              </w:rPr>
              <w:t>Client Manager</w:t>
            </w:r>
            <w:r w:rsidR="00123EDE" w:rsidRPr="002D6FD4">
              <w:rPr>
                <w:b/>
              </w:rPr>
              <w:t xml:space="preserve"> Signature:</w:t>
            </w:r>
            <w:r w:rsidR="00123EDE">
              <w:t xml:space="preserve"> ______</w:t>
            </w:r>
            <w:r w:rsidR="008D081B">
              <w:t>____________________________</w:t>
            </w:r>
          </w:p>
        </w:tc>
        <w:tc>
          <w:tcPr>
            <w:tcW w:w="2718" w:type="dxa"/>
          </w:tcPr>
          <w:p w:rsidR="00123EDE" w:rsidRDefault="00123EDE" w:rsidP="00123EDE"/>
          <w:p w:rsidR="00123EDE" w:rsidRDefault="00123EDE" w:rsidP="00123EDE"/>
          <w:p w:rsidR="00123EDE" w:rsidRDefault="00123EDE" w:rsidP="002D6FD4">
            <w:r w:rsidRPr="002D6FD4">
              <w:rPr>
                <w:b/>
              </w:rPr>
              <w:t>Date</w:t>
            </w:r>
            <w:r w:rsidR="002D6FD4" w:rsidRPr="002D6FD4">
              <w:rPr>
                <w:b/>
              </w:rPr>
              <w:t>:</w:t>
            </w:r>
            <w:r w:rsidR="002D6FD4" w:rsidRPr="002D6FD4">
              <w:t xml:space="preserve"> </w:t>
            </w:r>
            <w:permStart w:id="1904574421" w:edGrp="everyone"/>
            <w:r w:rsidR="007A4510">
              <w:t>09/07/2018</w:t>
            </w:r>
            <w:permEnd w:id="1904574421"/>
          </w:p>
        </w:tc>
      </w:tr>
      <w:tr w:rsidR="00123EDE" w:rsidTr="002D6FD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6858" w:type="dxa"/>
            <w:gridSpan w:val="4"/>
          </w:tcPr>
          <w:p w:rsidR="00123EDE" w:rsidRDefault="00123EDE" w:rsidP="00123EDE"/>
          <w:p w:rsidR="00123EDE" w:rsidRDefault="00123EDE" w:rsidP="00123EDE"/>
          <w:p w:rsidR="00123EDE" w:rsidRDefault="008640DE" w:rsidP="00123EDE">
            <w:r>
              <w:rPr>
                <w:b/>
              </w:rPr>
              <w:t>Employee</w:t>
            </w:r>
            <w:r w:rsidR="00123EDE" w:rsidRPr="002D6FD4">
              <w:rPr>
                <w:b/>
              </w:rPr>
              <w:t xml:space="preserve"> Signature:</w:t>
            </w:r>
            <w:r w:rsidR="00123EDE">
              <w:t xml:space="preserve"> _________</w:t>
            </w:r>
            <w:r w:rsidR="008D081B">
              <w:t>_____________________________</w:t>
            </w:r>
          </w:p>
        </w:tc>
        <w:tc>
          <w:tcPr>
            <w:tcW w:w="2718" w:type="dxa"/>
          </w:tcPr>
          <w:p w:rsidR="002D6FD4" w:rsidRDefault="002D6FD4" w:rsidP="00123EDE"/>
          <w:p w:rsidR="002D6FD4" w:rsidRDefault="002D6FD4" w:rsidP="00123EDE"/>
          <w:p w:rsidR="00123EDE" w:rsidRDefault="002D6FD4" w:rsidP="00123EDE">
            <w:r w:rsidRPr="002D6FD4">
              <w:rPr>
                <w:b/>
              </w:rPr>
              <w:t>Date</w:t>
            </w:r>
            <w:permStart w:id="1580357890" w:edGrp="everyone"/>
            <w:r w:rsidRPr="002D6FD4">
              <w:rPr>
                <w:b/>
              </w:rPr>
              <w:t>:</w:t>
            </w:r>
            <w:r w:rsidRPr="002D6FD4">
              <w:t xml:space="preserve"> </w:t>
            </w:r>
            <w:r w:rsidR="007A4510">
              <w:t>09/07/2018</w:t>
            </w:r>
            <w:permEnd w:id="1580357890"/>
          </w:p>
        </w:tc>
      </w:tr>
    </w:tbl>
    <w:p w:rsidR="002D6FD4" w:rsidRDefault="002D6FD4" w:rsidP="00123EDE">
      <w:pPr>
        <w:spacing w:after="0" w:line="240" w:lineRule="auto"/>
      </w:pPr>
    </w:p>
    <w:p w:rsidR="002D6FD4" w:rsidRPr="00123EDE" w:rsidRDefault="002D6FD4" w:rsidP="00123EDE">
      <w:pPr>
        <w:spacing w:after="0" w:line="240" w:lineRule="auto"/>
      </w:pPr>
    </w:p>
    <w:sectPr w:rsidR="002D6FD4" w:rsidRPr="00123EDE" w:rsidSect="00FC02BE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C5A3C" w:rsidRDefault="009C5A3C" w:rsidP="00123EDE">
      <w:pPr>
        <w:spacing w:after="0" w:line="240" w:lineRule="auto"/>
      </w:pPr>
      <w:r>
        <w:separator/>
      </w:r>
    </w:p>
  </w:endnote>
  <w:endnote w:type="continuationSeparator" w:id="0">
    <w:p w:rsidR="009C5A3C" w:rsidRDefault="009C5A3C" w:rsidP="00123E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6FD4" w:rsidRPr="002D6FD4" w:rsidRDefault="008640DE" w:rsidP="002D6FD4">
    <w:pPr>
      <w:spacing w:after="0" w:line="240" w:lineRule="auto"/>
      <w:rPr>
        <w:b/>
      </w:rPr>
    </w:pPr>
    <w:r>
      <w:rPr>
        <w:b/>
      </w:rPr>
      <w:t>Fax or E-</w:t>
    </w:r>
    <w:r w:rsidR="002D6FD4" w:rsidRPr="002D6FD4">
      <w:rPr>
        <w:b/>
      </w:rPr>
      <w:t>Mail timesheets to Mindlance, Inc.</w:t>
    </w:r>
  </w:p>
  <w:p w:rsidR="00123EDE" w:rsidRDefault="008640DE" w:rsidP="00123EDE">
    <w:pPr>
      <w:spacing w:after="0" w:line="240" w:lineRule="auto"/>
    </w:pPr>
    <w:r>
      <w:rPr>
        <w:b/>
      </w:rPr>
      <w:t>E-Mail</w:t>
    </w:r>
    <w:r w:rsidR="00123EDE" w:rsidRPr="00123EDE">
      <w:rPr>
        <w:b/>
      </w:rPr>
      <w:t>:</w:t>
    </w:r>
    <w:r w:rsidR="00123EDE">
      <w:t xml:space="preserve"> </w:t>
    </w:r>
    <w:hyperlink r:id="rId1" w:history="1">
      <w:r w:rsidR="00123EDE" w:rsidRPr="0048795A">
        <w:rPr>
          <w:rStyle w:val="Hyperlink"/>
        </w:rPr>
        <w:t>timesheets@mindlance.com</w:t>
      </w:r>
    </w:hyperlink>
    <w:r>
      <w:t xml:space="preserve">; </w:t>
    </w:r>
    <w:hyperlink r:id="rId2" w:history="1">
      <w:r w:rsidRPr="007D1EE7">
        <w:rPr>
          <w:rStyle w:val="Hyperlink"/>
        </w:rPr>
        <w:t>ajay.vashistha@mindlance.com</w:t>
      </w:r>
    </w:hyperlink>
    <w:r>
      <w:t xml:space="preserve">; </w:t>
    </w:r>
    <w:hyperlink r:id="rId3" w:history="1">
      <w:r w:rsidRPr="007D1EE7">
        <w:rPr>
          <w:rStyle w:val="Hyperlink"/>
        </w:rPr>
        <w:t>jvolk@mindlance.com</w:t>
      </w:r>
    </w:hyperlink>
    <w:r>
      <w:t xml:space="preserve"> </w:t>
    </w:r>
  </w:p>
  <w:p w:rsidR="008640DE" w:rsidRDefault="008640DE" w:rsidP="00123EDE">
    <w:pPr>
      <w:spacing w:after="0" w:line="240" w:lineRule="auto"/>
    </w:pPr>
  </w:p>
  <w:p w:rsidR="008640DE" w:rsidRDefault="008640DE" w:rsidP="00123EDE">
    <w:pPr>
      <w:spacing w:after="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C5A3C" w:rsidRDefault="009C5A3C" w:rsidP="00123EDE">
      <w:pPr>
        <w:spacing w:after="0" w:line="240" w:lineRule="auto"/>
      </w:pPr>
      <w:r>
        <w:separator/>
      </w:r>
    </w:p>
  </w:footnote>
  <w:footnote w:type="continuationSeparator" w:id="0">
    <w:p w:rsidR="009C5A3C" w:rsidRDefault="009C5A3C" w:rsidP="00123E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23EDE" w:rsidRDefault="00072D07">
    <w:pPr>
      <w:pStyle w:val="Header"/>
    </w:pPr>
    <w:r>
      <w:rPr>
        <w:noProof/>
      </w:rPr>
      <w:drawing>
        <wp:inline distT="0" distB="0" distL="0" distR="0">
          <wp:extent cx="2681620" cy="660377"/>
          <wp:effectExtent l="19050" t="0" r="4430" b="0"/>
          <wp:docPr id="2" name="Picture 1" descr="Mindlance In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indlance In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680621" cy="66013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8640DE" w:rsidRDefault="008640DE">
    <w:pPr>
      <w:pStyle w:val="Header"/>
    </w:pPr>
    <w:r>
      <w:t>1095 Morris Avenue, Unit 101A</w:t>
    </w:r>
  </w:p>
  <w:p w:rsidR="008640DE" w:rsidRDefault="008640DE">
    <w:pPr>
      <w:pStyle w:val="Header"/>
    </w:pPr>
    <w:r>
      <w:t>Union, NJ 07083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ocumentProtection w:edit="readOnly" w:enforcement="1" w:cryptProviderType="rsaAES" w:cryptAlgorithmClass="hash" w:cryptAlgorithmType="typeAny" w:cryptAlgorithmSid="14" w:cryptSpinCount="100000" w:hash="3b8jZdpdrIBM26FX02XF1aTn6lcS4fhPvl/jxojbR2lV+boKZLMGsxysXA/P4w6Pgjxn84X91KCqge5Ndy1P+A==" w:salt="ZBVFsRzCL0L2DICktAT5FA==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00C4"/>
    <w:rsid w:val="00065547"/>
    <w:rsid w:val="00072D07"/>
    <w:rsid w:val="000B0802"/>
    <w:rsid w:val="00123EDE"/>
    <w:rsid w:val="002738E7"/>
    <w:rsid w:val="002D6FD4"/>
    <w:rsid w:val="005250F0"/>
    <w:rsid w:val="00690C1B"/>
    <w:rsid w:val="007A4510"/>
    <w:rsid w:val="008640DE"/>
    <w:rsid w:val="008D081B"/>
    <w:rsid w:val="009006CA"/>
    <w:rsid w:val="00911376"/>
    <w:rsid w:val="009700C4"/>
    <w:rsid w:val="009C5A3C"/>
    <w:rsid w:val="00B726A7"/>
    <w:rsid w:val="00BD2324"/>
    <w:rsid w:val="00C54B69"/>
    <w:rsid w:val="00FC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368BC5"/>
  <w15:docId w15:val="{A93EC91B-EA2B-4E78-8017-0D51E9DB41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738E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3EDE"/>
  </w:style>
  <w:style w:type="paragraph" w:styleId="Footer">
    <w:name w:val="footer"/>
    <w:basedOn w:val="Normal"/>
    <w:link w:val="FooterChar"/>
    <w:uiPriority w:val="99"/>
    <w:unhideWhenUsed/>
    <w:rsid w:val="00123E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3EDE"/>
  </w:style>
  <w:style w:type="paragraph" w:styleId="BalloonText">
    <w:name w:val="Balloon Text"/>
    <w:basedOn w:val="Normal"/>
    <w:link w:val="BalloonTextChar"/>
    <w:uiPriority w:val="99"/>
    <w:semiHidden/>
    <w:unhideWhenUsed/>
    <w:rsid w:val="00123E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3EDE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23E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23ED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04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jvolk@mindlance.com" TargetMode="External"/><Relationship Id="rId2" Type="http://schemas.openxmlformats.org/officeDocument/2006/relationships/hyperlink" Target="mailto:ajay.vashistha@mindlance.com" TargetMode="External"/><Relationship Id="rId1" Type="http://schemas.openxmlformats.org/officeDocument/2006/relationships/hyperlink" Target="mailto:timesheets@mindlance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thena-T430\Dropbox\HR\Payroll\USE%20-%20Timesheet%20Template%20(Weekly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USE - Timesheet Template (Weekly)</Template>
  <TotalTime>5</TotalTime>
  <Pages>1</Pages>
  <Words>78</Words>
  <Characters>451</Characters>
  <Application>Microsoft Office Word</Application>
  <DocSecurity>8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Jennifer Volk-T430</dc:creator>
  <cp:lastModifiedBy>Windows User</cp:lastModifiedBy>
  <cp:revision>5</cp:revision>
  <dcterms:created xsi:type="dcterms:W3CDTF">2016-11-07T10:39:00Z</dcterms:created>
  <dcterms:modified xsi:type="dcterms:W3CDTF">2018-09-07T13:27:00Z</dcterms:modified>
</cp:coreProperties>
</file>