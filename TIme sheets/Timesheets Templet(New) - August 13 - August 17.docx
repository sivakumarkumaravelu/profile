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8858866" w:edGrp="everyone"/>
            <w:r w:rsidR="00716A2E">
              <w:rPr>
                <w:b/>
              </w:rPr>
              <w:t xml:space="preserve">Sivakumar </w:t>
            </w:r>
            <w:proofErr w:type="spellStart"/>
            <w:r w:rsidR="00716A2E">
              <w:rPr>
                <w:b/>
              </w:rPr>
              <w:t>Kumaravelu</w:t>
            </w:r>
            <w:permEnd w:id="8858866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1888316489" w:edGrp="everyone" w:colFirst="0" w:colLast="0"/>
            <w:permStart w:id="2027755517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716A2E">
              <w:t>August 13,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716A2E">
              <w:t>August 17, 2018</w:t>
            </w:r>
          </w:p>
        </w:tc>
      </w:tr>
      <w:permEnd w:id="1888316489"/>
      <w:permEnd w:id="2027755517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48282277" w:edGrp="everyone" w:colFirst="1" w:colLast="1"/>
            <w:permStart w:id="1465541246" w:edGrp="everyone" w:colFirst="2" w:colLast="2"/>
            <w:permStart w:id="289565780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461275908" w:edGrp="everyone" w:colFirst="1" w:colLast="1"/>
            <w:permStart w:id="1444881301" w:edGrp="everyone" w:colFirst="2" w:colLast="2"/>
            <w:permStart w:id="1401954474" w:edGrp="everyone" w:colFirst="3" w:colLast="3"/>
            <w:permEnd w:id="248282277"/>
            <w:permEnd w:id="1465541246"/>
            <w:permEnd w:id="289565780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08/13/2018</w:t>
            </w:r>
          </w:p>
        </w:tc>
        <w:tc>
          <w:tcPr>
            <w:tcW w:w="126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624077839" w:edGrp="everyone" w:colFirst="1" w:colLast="1"/>
            <w:permStart w:id="1393840925" w:edGrp="everyone" w:colFirst="2" w:colLast="2"/>
            <w:permStart w:id="1304000721" w:edGrp="everyone" w:colFirst="3" w:colLast="3"/>
            <w:permEnd w:id="1461275908"/>
            <w:permEnd w:id="1444881301"/>
            <w:permEnd w:id="1401954474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08/1</w:t>
            </w:r>
            <w:r>
              <w:t>4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198876193" w:edGrp="everyone" w:colFirst="1" w:colLast="1"/>
            <w:permStart w:id="143596715" w:edGrp="everyone" w:colFirst="2" w:colLast="2"/>
            <w:permStart w:id="1854866341" w:edGrp="everyone" w:colFirst="3" w:colLast="3"/>
            <w:permEnd w:id="1624077839"/>
            <w:permEnd w:id="1393840925"/>
            <w:permEnd w:id="1304000721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08/1</w:t>
            </w:r>
            <w:r>
              <w:t>5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13611232" w:edGrp="everyone" w:colFirst="1" w:colLast="1"/>
            <w:permStart w:id="1477714124" w:edGrp="everyone" w:colFirst="2" w:colLast="2"/>
            <w:permStart w:id="1944863237" w:edGrp="everyone" w:colFirst="3" w:colLast="3"/>
            <w:permEnd w:id="1198876193"/>
            <w:permEnd w:id="143596715"/>
            <w:permEnd w:id="1854866341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08/1</w:t>
            </w:r>
            <w:r>
              <w:t>6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498890950" w:edGrp="everyone" w:colFirst="1" w:colLast="1"/>
            <w:permStart w:id="1781103426" w:edGrp="everyone" w:colFirst="2" w:colLast="2"/>
            <w:permStart w:id="1718908334" w:edGrp="everyone" w:colFirst="3" w:colLast="3"/>
            <w:permEnd w:id="2013611232"/>
            <w:permEnd w:id="1477714124"/>
            <w:permEnd w:id="1944863237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08/1</w:t>
            </w:r>
            <w:r>
              <w:t>7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4169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498890950"/>
      <w:permEnd w:id="1781103426"/>
      <w:permEnd w:id="1718908334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1268462433" w:edGrp="everyone"/>
            <w:r w:rsidR="0024169F">
              <w:rPr>
                <w:b/>
              </w:rPr>
              <w:t>40</w:t>
            </w:r>
            <w:permEnd w:id="1268462433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913189915" w:edGrp="everyone"/>
            <w:r w:rsidR="0024169F">
              <w:t xml:space="preserve">Rohit </w:t>
            </w:r>
            <w:proofErr w:type="spellStart"/>
            <w:r w:rsidR="0024169F">
              <w:t>Walimbe</w:t>
            </w:r>
            <w:permEnd w:id="913189915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1724993076" w:edGrp="everyone"/>
            <w:r w:rsidR="00B276B9">
              <w:t>09/07/2018</w:t>
            </w:r>
            <w:permEnd w:id="1724993076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1914977720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B276B9">
              <w:t>09/07/2018</w:t>
            </w:r>
            <w:bookmarkStart w:id="0" w:name="_GoBack"/>
            <w:bookmarkEnd w:id="0"/>
            <w:permEnd w:id="1914977720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A28" w:rsidRDefault="004D0A28" w:rsidP="00123EDE">
      <w:pPr>
        <w:spacing w:after="0" w:line="240" w:lineRule="auto"/>
      </w:pPr>
      <w:r>
        <w:separator/>
      </w:r>
    </w:p>
  </w:endnote>
  <w:endnote w:type="continuationSeparator" w:id="0">
    <w:p w:rsidR="004D0A28" w:rsidRDefault="004D0A28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A28" w:rsidRDefault="004D0A28" w:rsidP="00123EDE">
      <w:pPr>
        <w:spacing w:after="0" w:line="240" w:lineRule="auto"/>
      </w:pPr>
      <w:r>
        <w:separator/>
      </w:r>
    </w:p>
  </w:footnote>
  <w:footnote w:type="continuationSeparator" w:id="0">
    <w:p w:rsidR="004D0A28" w:rsidRDefault="004D0A28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24169F"/>
    <w:rsid w:val="002738E7"/>
    <w:rsid w:val="002D6FD4"/>
    <w:rsid w:val="004D0A28"/>
    <w:rsid w:val="005250F0"/>
    <w:rsid w:val="00690C1B"/>
    <w:rsid w:val="00716A2E"/>
    <w:rsid w:val="008640DE"/>
    <w:rsid w:val="008D081B"/>
    <w:rsid w:val="009006CA"/>
    <w:rsid w:val="00911376"/>
    <w:rsid w:val="009700C4"/>
    <w:rsid w:val="00B276B9"/>
    <w:rsid w:val="00BD2324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710B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2</TotalTime>
  <Pages>1</Pages>
  <Words>79</Words>
  <Characters>454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6</cp:revision>
  <dcterms:created xsi:type="dcterms:W3CDTF">2016-11-07T10:39:00Z</dcterms:created>
  <dcterms:modified xsi:type="dcterms:W3CDTF">2018-09-07T13:28:00Z</dcterms:modified>
</cp:coreProperties>
</file>