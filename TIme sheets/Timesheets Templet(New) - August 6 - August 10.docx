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BE" w:rsidRDefault="00FC02BE" w:rsidP="00123EDE">
      <w:pPr>
        <w:spacing w:after="0" w:line="240" w:lineRule="auto"/>
        <w:sectPr w:rsidR="00FC02BE" w:rsidSect="002738E7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38E7" w:rsidRDefault="002738E7" w:rsidP="00123EDE">
      <w:pPr>
        <w:spacing w:after="0" w:line="240" w:lineRule="auto"/>
      </w:pPr>
    </w:p>
    <w:p w:rsidR="00123EDE" w:rsidRPr="00123EDE" w:rsidRDefault="008640DE" w:rsidP="00123E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 </w:t>
      </w:r>
      <w:r w:rsidR="00123EDE" w:rsidRPr="00123EDE">
        <w:rPr>
          <w:b/>
          <w:sz w:val="32"/>
          <w:szCs w:val="32"/>
        </w:rPr>
        <w:t>Weekly Timesheet</w:t>
      </w:r>
      <w:r w:rsidR="00072D07">
        <w:rPr>
          <w:b/>
          <w:sz w:val="32"/>
          <w:szCs w:val="32"/>
        </w:rPr>
        <w:t xml:space="preserve"> </w:t>
      </w:r>
    </w:p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73"/>
      </w:tblGrid>
      <w:tr w:rsidR="00123EDE" w:rsidTr="00123EDE">
        <w:tc>
          <w:tcPr>
            <w:tcW w:w="4788" w:type="dxa"/>
          </w:tcPr>
          <w:p w:rsidR="00123EDE" w:rsidRDefault="00123EDE" w:rsidP="00123EDE"/>
          <w:p w:rsidR="008D081B" w:rsidRDefault="00072D07" w:rsidP="00123EDE">
            <w:pPr>
              <w:rPr>
                <w:u w:val="single"/>
              </w:rPr>
            </w:pPr>
            <w:r>
              <w:rPr>
                <w:b/>
              </w:rPr>
              <w:t xml:space="preserve">Name: </w:t>
            </w:r>
            <w:permStart w:id="786565034" w:edGrp="everyone"/>
            <w:r w:rsidR="001F49CC">
              <w:rPr>
                <w:b/>
              </w:rPr>
              <w:t xml:space="preserve">Sivakumar </w:t>
            </w:r>
            <w:proofErr w:type="spellStart"/>
            <w:r w:rsidR="001F49CC">
              <w:rPr>
                <w:b/>
              </w:rPr>
              <w:t>Kumaravelu</w:t>
            </w:r>
            <w:permEnd w:id="786565034"/>
            <w:proofErr w:type="spellEnd"/>
          </w:p>
          <w:p w:rsidR="008D081B" w:rsidRPr="008D081B" w:rsidRDefault="008D081B" w:rsidP="00123EDE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123EDE" w:rsidRDefault="00123EDE" w:rsidP="00123EDE"/>
          <w:p w:rsidR="00123EDE" w:rsidRDefault="00123EDE" w:rsidP="00123EDE"/>
        </w:tc>
      </w:tr>
      <w:tr w:rsidR="00123EDE" w:rsidTr="00123EDE">
        <w:tc>
          <w:tcPr>
            <w:tcW w:w="4788" w:type="dxa"/>
          </w:tcPr>
          <w:p w:rsidR="00123EDE" w:rsidRDefault="008D081B" w:rsidP="00123EDE">
            <w:permStart w:id="395656696" w:edGrp="everyone" w:colFirst="0" w:colLast="0"/>
            <w:permStart w:id="1456953962" w:edGrp="everyone" w:colFirst="1" w:colLast="1"/>
            <w:r>
              <w:rPr>
                <w:b/>
              </w:rPr>
              <w:t>F</w:t>
            </w:r>
            <w:r w:rsidR="00123EDE" w:rsidRPr="00123EDE">
              <w:rPr>
                <w:b/>
              </w:rPr>
              <w:t>rom:</w:t>
            </w:r>
            <w:r w:rsidR="00123EDE">
              <w:t xml:space="preserve"> </w:t>
            </w:r>
            <w:r w:rsidR="001F49CC">
              <w:t>August 06 2018</w:t>
            </w:r>
          </w:p>
        </w:tc>
        <w:tc>
          <w:tcPr>
            <w:tcW w:w="4788" w:type="dxa"/>
          </w:tcPr>
          <w:p w:rsidR="00123EDE" w:rsidRDefault="00123EDE" w:rsidP="00123EDE">
            <w:r w:rsidRPr="00123EDE">
              <w:rPr>
                <w:b/>
              </w:rPr>
              <w:t>To:</w:t>
            </w:r>
            <w:r>
              <w:t xml:space="preserve"> </w:t>
            </w:r>
            <w:r w:rsidR="001F49CC">
              <w:t>August 10 2018</w:t>
            </w:r>
          </w:p>
        </w:tc>
      </w:tr>
      <w:permEnd w:id="395656696"/>
      <w:permEnd w:id="1456953962"/>
    </w:tbl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p w:rsidR="00123EDE" w:rsidRPr="002D6FD4" w:rsidRDefault="00123EDE" w:rsidP="00123EDE">
      <w:pPr>
        <w:spacing w:after="0" w:line="240" w:lineRule="auto"/>
        <w:rPr>
          <w:b/>
          <w:sz w:val="24"/>
          <w:szCs w:val="24"/>
        </w:rPr>
      </w:pPr>
      <w:r w:rsidRPr="002D6FD4">
        <w:rPr>
          <w:b/>
          <w:sz w:val="24"/>
          <w:szCs w:val="24"/>
        </w:rPr>
        <w:t>Hours worked per day:</w:t>
      </w:r>
    </w:p>
    <w:p w:rsidR="00123EDE" w:rsidRP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568"/>
        <w:gridCol w:w="1238"/>
        <w:gridCol w:w="1363"/>
        <w:gridCol w:w="2635"/>
      </w:tblGrid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2D6FD4">
            <w:pPr>
              <w:tabs>
                <w:tab w:val="left" w:pos="3570"/>
              </w:tabs>
              <w:jc w:val="center"/>
              <w:rPr>
                <w:rFonts w:cs="Times New Roman"/>
                <w:b/>
              </w:rPr>
            </w:pPr>
            <w:r w:rsidRPr="00123EDE">
              <w:rPr>
                <w:rFonts w:cs="Times New Roman"/>
                <w:b/>
              </w:rPr>
              <w:t>Day</w:t>
            </w:r>
          </w:p>
        </w:tc>
        <w:tc>
          <w:tcPr>
            <w:tcW w:w="261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Date</w:t>
            </w:r>
            <w:r>
              <w:rPr>
                <w:rFonts w:cs="Times New Roman"/>
                <w:b/>
              </w:rPr>
              <w:t xml:space="preserve"> </w:t>
            </w:r>
            <w:r w:rsidRPr="00123EDE">
              <w:rPr>
                <w:rFonts w:cs="Times New Roman"/>
              </w:rPr>
              <w:t>(MM/DD/YYYY)</w:t>
            </w:r>
          </w:p>
        </w:tc>
        <w:tc>
          <w:tcPr>
            <w:tcW w:w="126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Hours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Comments</w:t>
            </w:r>
          </w:p>
        </w:tc>
      </w:tr>
      <w:tr w:rsidR="00123EDE" w:rsidRPr="00123EDE" w:rsidTr="008640DE">
        <w:tc>
          <w:tcPr>
            <w:tcW w:w="1548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889414479" w:edGrp="everyone" w:colFirst="1" w:colLast="1"/>
            <w:permStart w:id="404566876" w:edGrp="everyone" w:colFirst="2" w:colLast="2"/>
            <w:permStart w:id="627981967" w:edGrp="everyone" w:colFirst="3" w:colLast="3"/>
            <w:r w:rsidRPr="00123EDE">
              <w:rPr>
                <w:rFonts w:cs="Times New Roman"/>
              </w:rPr>
              <w:t>Sunday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111446490" w:edGrp="everyone" w:colFirst="1" w:colLast="1"/>
            <w:permStart w:id="2071683858" w:edGrp="everyone" w:colFirst="2" w:colLast="2"/>
            <w:permStart w:id="2093571754" w:edGrp="everyone" w:colFirst="3" w:colLast="3"/>
            <w:permEnd w:id="1889414479"/>
            <w:permEnd w:id="404566876"/>
            <w:permEnd w:id="627981967"/>
            <w:r w:rsidRPr="00123EDE">
              <w:rPr>
                <w:rFonts w:cs="Times New Roman"/>
              </w:rPr>
              <w:t>Monday</w:t>
            </w:r>
          </w:p>
        </w:tc>
        <w:tc>
          <w:tcPr>
            <w:tcW w:w="261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08/06/2018</w:t>
            </w:r>
          </w:p>
        </w:tc>
        <w:tc>
          <w:tcPr>
            <w:tcW w:w="126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3230992" w:edGrp="everyone" w:colFirst="1" w:colLast="1"/>
            <w:permStart w:id="1668033874" w:edGrp="everyone" w:colFirst="2" w:colLast="2"/>
            <w:permStart w:id="322665196" w:edGrp="everyone" w:colFirst="3" w:colLast="3"/>
            <w:permEnd w:id="2111446490"/>
            <w:permEnd w:id="2071683858"/>
            <w:permEnd w:id="2093571754"/>
            <w:r w:rsidRPr="00123EDE">
              <w:rPr>
                <w:rFonts w:cs="Times New Roman"/>
              </w:rPr>
              <w:t>Tuesday</w:t>
            </w:r>
          </w:p>
        </w:tc>
        <w:tc>
          <w:tcPr>
            <w:tcW w:w="261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08/0</w:t>
            </w:r>
            <w:r>
              <w:t>7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307272987" w:edGrp="everyone" w:colFirst="1" w:colLast="1"/>
            <w:permStart w:id="1370980295" w:edGrp="everyone" w:colFirst="2" w:colLast="2"/>
            <w:permStart w:id="574363469" w:edGrp="everyone" w:colFirst="3" w:colLast="3"/>
            <w:permEnd w:id="23230992"/>
            <w:permEnd w:id="1668033874"/>
            <w:permEnd w:id="322665196"/>
            <w:r w:rsidRPr="00123EDE">
              <w:rPr>
                <w:rFonts w:cs="Times New Roman"/>
              </w:rPr>
              <w:t>Wednesday</w:t>
            </w:r>
          </w:p>
        </w:tc>
        <w:tc>
          <w:tcPr>
            <w:tcW w:w="261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08/0</w:t>
            </w:r>
            <w:r>
              <w:t>8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830014878" w:edGrp="everyone" w:colFirst="1" w:colLast="1"/>
            <w:permStart w:id="811482810" w:edGrp="everyone" w:colFirst="2" w:colLast="2"/>
            <w:permStart w:id="1614819780" w:edGrp="everyone" w:colFirst="3" w:colLast="3"/>
            <w:permEnd w:id="1307272987"/>
            <w:permEnd w:id="1370980295"/>
            <w:permEnd w:id="574363469"/>
            <w:r w:rsidRPr="00123EDE">
              <w:rPr>
                <w:rFonts w:cs="Times New Roman"/>
              </w:rPr>
              <w:t>Thursday</w:t>
            </w:r>
          </w:p>
        </w:tc>
        <w:tc>
          <w:tcPr>
            <w:tcW w:w="261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08/0</w:t>
            </w:r>
            <w:r>
              <w:t>9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347423708" w:edGrp="everyone" w:colFirst="1" w:colLast="1"/>
            <w:permStart w:id="1455362434" w:edGrp="everyone" w:colFirst="2" w:colLast="2"/>
            <w:permStart w:id="1358044103" w:edGrp="everyone" w:colFirst="3" w:colLast="3"/>
            <w:permEnd w:id="830014878"/>
            <w:permEnd w:id="811482810"/>
            <w:permEnd w:id="1614819780"/>
            <w:r w:rsidRPr="00123EDE">
              <w:rPr>
                <w:rFonts w:cs="Times New Roman"/>
              </w:rPr>
              <w:t>Friday</w:t>
            </w:r>
          </w:p>
        </w:tc>
        <w:tc>
          <w:tcPr>
            <w:tcW w:w="261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08/</w:t>
            </w:r>
            <w:r>
              <w:t>10</w:t>
            </w:r>
            <w:r>
              <w:t>/2018</w:t>
            </w:r>
          </w:p>
        </w:tc>
        <w:tc>
          <w:tcPr>
            <w:tcW w:w="1260" w:type="dxa"/>
            <w:vAlign w:val="center"/>
          </w:tcPr>
          <w:p w:rsidR="00123EDE" w:rsidRPr="00123EDE" w:rsidRDefault="001F49CC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permEnd w:id="347423708"/>
      <w:permEnd w:id="1455362434"/>
      <w:permEnd w:id="1358044103"/>
      <w:tr w:rsidR="00123EDE" w:rsidRPr="00123EDE" w:rsidTr="008640DE">
        <w:tc>
          <w:tcPr>
            <w:tcW w:w="15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r w:rsidRPr="00123EDE">
              <w:rPr>
                <w:rFonts w:cs="Times New Roman"/>
              </w:rPr>
              <w:t>Saturday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Default="00123EDE" w:rsidP="002D6FD4">
            <w:pPr>
              <w:jc w:val="center"/>
            </w:pPr>
          </w:p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tcBorders>
              <w:right w:val="nil"/>
            </w:tcBorders>
            <w:vAlign w:val="center"/>
          </w:tcPr>
          <w:p w:rsid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</w:tc>
        <w:tc>
          <w:tcPr>
            <w:tcW w:w="8028" w:type="dxa"/>
            <w:gridSpan w:val="4"/>
            <w:tcBorders>
              <w:left w:val="nil"/>
            </w:tcBorders>
            <w:vAlign w:val="center"/>
          </w:tcPr>
          <w:p w:rsidR="00123EDE" w:rsidRPr="00123EDE" w:rsidRDefault="00123EDE" w:rsidP="002D6FD4">
            <w:pPr>
              <w:rPr>
                <w:b/>
              </w:rPr>
            </w:pPr>
            <w:r w:rsidRPr="00123EDE">
              <w:rPr>
                <w:b/>
              </w:rPr>
              <w:t xml:space="preserve">Total Hours: </w:t>
            </w:r>
            <w:permStart w:id="1519070356" w:edGrp="everyone"/>
            <w:r w:rsidR="00764847">
              <w:rPr>
                <w:b/>
              </w:rPr>
              <w:t>40</w:t>
            </w:r>
            <w:bookmarkStart w:id="0" w:name="_GoBack"/>
            <w:bookmarkEnd w:id="0"/>
            <w:permEnd w:id="1519070356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8640DE">
            <w:pPr>
              <w:pStyle w:val="Header"/>
              <w:tabs>
                <w:tab w:val="clear" w:pos="4680"/>
                <w:tab w:val="clear" w:pos="9360"/>
              </w:tabs>
            </w:pPr>
          </w:p>
          <w:p w:rsidR="00123EDE" w:rsidRDefault="008640DE" w:rsidP="008640DE">
            <w:r>
              <w:rPr>
                <w:b/>
              </w:rPr>
              <w:t>Client Contact</w:t>
            </w:r>
            <w:r w:rsidR="00123EDE" w:rsidRPr="002D6FD4">
              <w:rPr>
                <w:b/>
              </w:rPr>
              <w:t xml:space="preserve"> Name:</w:t>
            </w:r>
            <w:r w:rsidR="00123EDE">
              <w:t xml:space="preserve"> </w:t>
            </w:r>
            <w:permStart w:id="91378156" w:edGrp="everyone"/>
            <w:r w:rsidR="001F49CC">
              <w:t xml:space="preserve">Rohit </w:t>
            </w:r>
            <w:proofErr w:type="spellStart"/>
            <w:r w:rsidR="001F49CC">
              <w:t>Walimbe</w:t>
            </w:r>
            <w:permEnd w:id="91378156"/>
            <w:proofErr w:type="spellEnd"/>
          </w:p>
        </w:tc>
        <w:tc>
          <w:tcPr>
            <w:tcW w:w="2718" w:type="dxa"/>
          </w:tcPr>
          <w:p w:rsidR="00123EDE" w:rsidRDefault="00123EDE" w:rsidP="00123EDE"/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8640DE">
            <w:r>
              <w:rPr>
                <w:b/>
              </w:rPr>
              <w:t>Client Manager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</w:t>
            </w:r>
            <w:r w:rsidR="008D081B">
              <w:t>____________________________</w:t>
            </w:r>
          </w:p>
        </w:tc>
        <w:tc>
          <w:tcPr>
            <w:tcW w:w="2718" w:type="dxa"/>
          </w:tcPr>
          <w:p w:rsidR="00123EDE" w:rsidRDefault="00123EDE" w:rsidP="00123EDE"/>
          <w:p w:rsidR="00123EDE" w:rsidRDefault="00123EDE" w:rsidP="00123EDE"/>
          <w:p w:rsidR="00123EDE" w:rsidRDefault="00123EDE" w:rsidP="002D6FD4">
            <w:r w:rsidRPr="002D6FD4">
              <w:rPr>
                <w:b/>
              </w:rPr>
              <w:t>Date</w:t>
            </w:r>
            <w:r w:rsidR="002D6FD4" w:rsidRPr="002D6FD4">
              <w:rPr>
                <w:b/>
              </w:rPr>
              <w:t>:</w:t>
            </w:r>
            <w:r w:rsidR="002D6FD4" w:rsidRPr="002D6FD4">
              <w:t xml:space="preserve"> </w:t>
            </w:r>
            <w:permStart w:id="339486305" w:edGrp="everyone"/>
            <w:r w:rsidR="001F49CC">
              <w:t>09/07/2018</w:t>
            </w:r>
            <w:permEnd w:id="339486305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123EDE">
            <w:r>
              <w:rPr>
                <w:b/>
              </w:rPr>
              <w:t>Employee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_________</w:t>
            </w:r>
            <w:r w:rsidR="008D081B">
              <w:t>_____________________________</w:t>
            </w:r>
          </w:p>
        </w:tc>
        <w:tc>
          <w:tcPr>
            <w:tcW w:w="2718" w:type="dxa"/>
          </w:tcPr>
          <w:p w:rsidR="002D6FD4" w:rsidRDefault="002D6FD4" w:rsidP="00123EDE"/>
          <w:p w:rsidR="002D6FD4" w:rsidRDefault="002D6FD4" w:rsidP="00123EDE"/>
          <w:p w:rsidR="00123EDE" w:rsidRDefault="002D6FD4" w:rsidP="00123EDE">
            <w:r w:rsidRPr="002D6FD4">
              <w:rPr>
                <w:b/>
              </w:rPr>
              <w:t>Date</w:t>
            </w:r>
            <w:permStart w:id="219444972" w:edGrp="everyone"/>
            <w:r w:rsidRPr="002D6FD4">
              <w:rPr>
                <w:b/>
              </w:rPr>
              <w:t>:</w:t>
            </w:r>
            <w:r w:rsidRPr="002D6FD4">
              <w:t xml:space="preserve"> </w:t>
            </w:r>
            <w:r w:rsidR="001F49CC">
              <w:t>09/07/2018</w:t>
            </w:r>
            <w:permEnd w:id="219444972"/>
          </w:p>
        </w:tc>
      </w:tr>
    </w:tbl>
    <w:p w:rsidR="002D6FD4" w:rsidRDefault="002D6FD4" w:rsidP="00123EDE">
      <w:pPr>
        <w:spacing w:after="0" w:line="240" w:lineRule="auto"/>
      </w:pPr>
    </w:p>
    <w:p w:rsidR="002D6FD4" w:rsidRPr="00123EDE" w:rsidRDefault="002D6FD4" w:rsidP="00123EDE">
      <w:pPr>
        <w:spacing w:after="0" w:line="240" w:lineRule="auto"/>
      </w:pPr>
    </w:p>
    <w:sectPr w:rsidR="002D6FD4" w:rsidRPr="00123EDE" w:rsidSect="00FC02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546" w:rsidRDefault="00273546" w:rsidP="00123EDE">
      <w:pPr>
        <w:spacing w:after="0" w:line="240" w:lineRule="auto"/>
      </w:pPr>
      <w:r>
        <w:separator/>
      </w:r>
    </w:p>
  </w:endnote>
  <w:endnote w:type="continuationSeparator" w:id="0">
    <w:p w:rsidR="00273546" w:rsidRDefault="00273546" w:rsidP="0012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FD4" w:rsidRPr="002D6FD4" w:rsidRDefault="008640DE" w:rsidP="002D6FD4">
    <w:pPr>
      <w:spacing w:after="0" w:line="240" w:lineRule="auto"/>
      <w:rPr>
        <w:b/>
      </w:rPr>
    </w:pPr>
    <w:r>
      <w:rPr>
        <w:b/>
      </w:rPr>
      <w:t>Fax or E-</w:t>
    </w:r>
    <w:r w:rsidR="002D6FD4" w:rsidRPr="002D6FD4">
      <w:rPr>
        <w:b/>
      </w:rPr>
      <w:t>Mail timesheets to Mindlance, Inc.</w:t>
    </w:r>
  </w:p>
  <w:p w:rsidR="00123EDE" w:rsidRDefault="008640DE" w:rsidP="00123EDE">
    <w:pPr>
      <w:spacing w:after="0" w:line="240" w:lineRule="auto"/>
    </w:pPr>
    <w:r>
      <w:rPr>
        <w:b/>
      </w:rPr>
      <w:t>E-Mail</w:t>
    </w:r>
    <w:r w:rsidR="00123EDE" w:rsidRPr="00123EDE">
      <w:rPr>
        <w:b/>
      </w:rPr>
      <w:t>:</w:t>
    </w:r>
    <w:r w:rsidR="00123EDE">
      <w:t xml:space="preserve"> </w:t>
    </w:r>
    <w:hyperlink r:id="rId1" w:history="1">
      <w:r w:rsidR="00123EDE" w:rsidRPr="0048795A">
        <w:rPr>
          <w:rStyle w:val="Hyperlink"/>
        </w:rPr>
        <w:t>timesheets@mindlance.com</w:t>
      </w:r>
    </w:hyperlink>
    <w:r>
      <w:t xml:space="preserve">; </w:t>
    </w:r>
    <w:hyperlink r:id="rId2" w:history="1">
      <w:r w:rsidRPr="007D1EE7">
        <w:rPr>
          <w:rStyle w:val="Hyperlink"/>
        </w:rPr>
        <w:t>ajay.vashistha@mindlance.com</w:t>
      </w:r>
    </w:hyperlink>
    <w:r>
      <w:t xml:space="preserve">; </w:t>
    </w:r>
    <w:hyperlink r:id="rId3" w:history="1">
      <w:r w:rsidRPr="007D1EE7">
        <w:rPr>
          <w:rStyle w:val="Hyperlink"/>
        </w:rPr>
        <w:t>jvolk@mindlance.com</w:t>
      </w:r>
    </w:hyperlink>
    <w:r>
      <w:t xml:space="preserve"> </w:t>
    </w:r>
  </w:p>
  <w:p w:rsidR="008640DE" w:rsidRDefault="008640DE" w:rsidP="00123EDE">
    <w:pPr>
      <w:spacing w:after="0" w:line="240" w:lineRule="auto"/>
    </w:pPr>
  </w:p>
  <w:p w:rsidR="008640DE" w:rsidRDefault="008640DE" w:rsidP="00123ED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546" w:rsidRDefault="00273546" w:rsidP="00123EDE">
      <w:pPr>
        <w:spacing w:after="0" w:line="240" w:lineRule="auto"/>
      </w:pPr>
      <w:r>
        <w:separator/>
      </w:r>
    </w:p>
  </w:footnote>
  <w:footnote w:type="continuationSeparator" w:id="0">
    <w:p w:rsidR="00273546" w:rsidRDefault="00273546" w:rsidP="0012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EDE" w:rsidRDefault="00072D07">
    <w:pPr>
      <w:pStyle w:val="Header"/>
    </w:pPr>
    <w:r>
      <w:rPr>
        <w:noProof/>
      </w:rPr>
      <w:drawing>
        <wp:inline distT="0" distB="0" distL="0" distR="0">
          <wp:extent cx="2681620" cy="660377"/>
          <wp:effectExtent l="19050" t="0" r="4430" b="0"/>
          <wp:docPr id="2" name="Picture 1" descr="Mindlance I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dlance In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0621" cy="660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640DE" w:rsidRDefault="008640DE">
    <w:pPr>
      <w:pStyle w:val="Header"/>
    </w:pPr>
    <w:r>
      <w:t>1095 Morris Avenue, Unit 101A</w:t>
    </w:r>
  </w:p>
  <w:p w:rsidR="008640DE" w:rsidRDefault="008640DE">
    <w:pPr>
      <w:pStyle w:val="Header"/>
    </w:pPr>
    <w:r>
      <w:t>Union, NJ 07083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3b8jZdpdrIBM26FX02XF1aTn6lcS4fhPvl/jxojbR2lV+boKZLMGsxysXA/P4w6Pgjxn84X91KCqge5Ndy1P+A==" w:salt="ZBVFsRzCL0L2DICktAT5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C4"/>
    <w:rsid w:val="00065547"/>
    <w:rsid w:val="00072D07"/>
    <w:rsid w:val="000B0802"/>
    <w:rsid w:val="00123EDE"/>
    <w:rsid w:val="001F49CC"/>
    <w:rsid w:val="00273546"/>
    <w:rsid w:val="002738E7"/>
    <w:rsid w:val="002D6FD4"/>
    <w:rsid w:val="005250F0"/>
    <w:rsid w:val="00690C1B"/>
    <w:rsid w:val="00764847"/>
    <w:rsid w:val="008640DE"/>
    <w:rsid w:val="008D081B"/>
    <w:rsid w:val="009006CA"/>
    <w:rsid w:val="00911376"/>
    <w:rsid w:val="009700C4"/>
    <w:rsid w:val="00BD2324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BAC3E"/>
  <w15:docId w15:val="{A93EC91B-EA2B-4E78-8017-0D51E9D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DE"/>
  </w:style>
  <w:style w:type="paragraph" w:styleId="Footer">
    <w:name w:val="footer"/>
    <w:basedOn w:val="Normal"/>
    <w:link w:val="Foot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DE"/>
  </w:style>
  <w:style w:type="paragraph" w:styleId="BalloonText">
    <w:name w:val="Balloon Text"/>
    <w:basedOn w:val="Normal"/>
    <w:link w:val="BalloonTextChar"/>
    <w:uiPriority w:val="99"/>
    <w:semiHidden/>
    <w:unhideWhenUsed/>
    <w:rsid w:val="001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volk@mindlance.com" TargetMode="External"/><Relationship Id="rId2" Type="http://schemas.openxmlformats.org/officeDocument/2006/relationships/hyperlink" Target="mailto:ajay.vashistha@mindlance.com" TargetMode="External"/><Relationship Id="rId1" Type="http://schemas.openxmlformats.org/officeDocument/2006/relationships/hyperlink" Target="mailto:timesheets@mindl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a-T430\Dropbox\HR\Payroll\USE%20-%20Timesheet%20Template%20(Week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- Timesheet Template (Weekly)</Template>
  <TotalTime>3</TotalTime>
  <Pages>1</Pages>
  <Words>79</Words>
  <Characters>452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Volk-T430</dc:creator>
  <cp:lastModifiedBy>Windows User</cp:lastModifiedBy>
  <cp:revision>5</cp:revision>
  <dcterms:created xsi:type="dcterms:W3CDTF">2016-11-07T10:39:00Z</dcterms:created>
  <dcterms:modified xsi:type="dcterms:W3CDTF">2018-09-07T13:26:00Z</dcterms:modified>
</cp:coreProperties>
</file>